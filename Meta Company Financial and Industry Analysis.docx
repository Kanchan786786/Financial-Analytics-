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9C25" w14:textId="00E3A15E" w:rsidR="002C79E6" w:rsidRDefault="00AC1BB5" w:rsidP="002C79E6">
      <w:r>
        <w:rPr>
          <w:noProof/>
        </w:rPr>
        <mc:AlternateContent>
          <mc:Choice Requires="wpg">
            <w:drawing>
              <wp:inline distT="0" distB="0" distL="0" distR="0" wp14:anchorId="37B250F7" wp14:editId="27AECBA2">
                <wp:extent cx="5505450" cy="2209800"/>
                <wp:effectExtent l="0" t="0" r="0" b="0"/>
                <wp:docPr id="523541655" name="Group 4"/>
                <wp:cNvGraphicFramePr/>
                <a:graphic xmlns:a="http://schemas.openxmlformats.org/drawingml/2006/main">
                  <a:graphicData uri="http://schemas.microsoft.com/office/word/2010/wordprocessingGroup">
                    <wpg:wgp>
                      <wpg:cNvGrpSpPr/>
                      <wpg:grpSpPr>
                        <a:xfrm>
                          <a:off x="0" y="0"/>
                          <a:ext cx="5505450" cy="2209800"/>
                          <a:chOff x="0" y="0"/>
                          <a:chExt cx="5943600" cy="4326890"/>
                        </a:xfrm>
                      </wpg:grpSpPr>
                      <pic:pic xmlns:pic="http://schemas.openxmlformats.org/drawingml/2006/picture">
                        <pic:nvPicPr>
                          <pic:cNvPr id="1567725868" name="Picture 2"/>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943600" cy="3956685"/>
                          </a:xfrm>
                          <a:prstGeom prst="rect">
                            <a:avLst/>
                          </a:prstGeom>
                        </pic:spPr>
                      </pic:pic>
                      <wps:wsp>
                        <wps:cNvPr id="1072988204" name="Text Box 3"/>
                        <wps:cNvSpPr txBox="1"/>
                        <wps:spPr>
                          <a:xfrm>
                            <a:off x="0" y="3956685"/>
                            <a:ext cx="5943600" cy="370205"/>
                          </a:xfrm>
                          <a:prstGeom prst="rect">
                            <a:avLst/>
                          </a:prstGeom>
                          <a:solidFill>
                            <a:prstClr val="white"/>
                          </a:solidFill>
                          <a:ln>
                            <a:noFill/>
                          </a:ln>
                        </wps:spPr>
                        <wps:txbx>
                          <w:txbxContent>
                            <w:p w14:paraId="12D6D099" w14:textId="4E124AD8" w:rsidR="00AC1BB5" w:rsidRPr="00AC1BB5" w:rsidRDefault="00AC1BB5" w:rsidP="00AC1BB5">
                              <w:pPr>
                                <w:rPr>
                                  <w:sz w:val="18"/>
                                  <w:szCs w:val="18"/>
                                </w:rPr>
                              </w:pPr>
                              <w:hyperlink r:id="rId12" w:history="1">
                                <w:r w:rsidRPr="00AC1BB5">
                                  <w:rPr>
                                    <w:rStyle w:val="Hyperlink"/>
                                    <w:sz w:val="18"/>
                                    <w:szCs w:val="18"/>
                                  </w:rPr>
                                  <w:t>This Photo</w:t>
                                </w:r>
                              </w:hyperlink>
                              <w:r w:rsidRPr="00AC1BB5">
                                <w:rPr>
                                  <w:sz w:val="18"/>
                                  <w:szCs w:val="18"/>
                                </w:rPr>
                                <w:t xml:space="preserve"> by Unknown Author is licensed under </w:t>
                              </w:r>
                              <w:hyperlink r:id="rId13" w:history="1">
                                <w:r w:rsidRPr="00AC1BB5">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7B250F7" id="Group 4" o:spid="_x0000_s1026" style="width:433.5pt;height:174pt;mso-position-horizontal-relative:char;mso-position-vertical-relative:line" coordsize="59436,432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39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">
                  <v:imagedata r:id="rId14" o:title=""/>
                </v:shape>
                <v:shapetype id="_x0000_t202" coordsize="21600,21600" o:spt="202" path="m,l,21600r21600,l21600,xe">
                  <v:stroke joinstyle="miter"/>
                  <v:path gradientshapeok="t" o:connecttype="rect"/>
                </v:shapetype>
                <v:shape id="Text Box 3" o:spid="_x0000_s1028" type="#_x0000_t202" style="position:absolute;top:39566;width:59436;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" stroked="f">
                  <v:textbox>
                    <w:txbxContent>
                      <w:p w14:paraId="12D6D099" w14:textId="4E124AD8" w:rsidR="00AC1BB5" w:rsidRPr="00AC1BB5" w:rsidRDefault="00AC1BB5" w:rsidP="00AC1BB5">
                        <w:pPr>
                          <w:rPr>
                            <w:sz w:val="18"/>
                            <w:szCs w:val="18"/>
                          </w:rPr>
                        </w:pPr>
                        <w:hyperlink r:id="rId15" w:history="1">
                          <w:r w:rsidRPr="00AC1BB5">
                            <w:rPr>
                              <w:rStyle w:val="Hyperlink"/>
                              <w:sz w:val="18"/>
                              <w:szCs w:val="18"/>
                            </w:rPr>
                            <w:t>This Photo</w:t>
                          </w:r>
                        </w:hyperlink>
                        <w:r w:rsidRPr="00AC1BB5">
                          <w:rPr>
                            <w:sz w:val="18"/>
                            <w:szCs w:val="18"/>
                          </w:rPr>
                          <w:t xml:space="preserve"> by Unknown Author is licensed under </w:t>
                        </w:r>
                        <w:hyperlink r:id="rId16" w:history="1">
                          <w:r w:rsidRPr="00AC1BB5">
                            <w:rPr>
                              <w:rStyle w:val="Hyperlink"/>
                              <w:sz w:val="18"/>
                              <w:szCs w:val="18"/>
                            </w:rPr>
                            <w:t>CC BY-NC-ND</w:t>
                          </w:r>
                        </w:hyperlink>
                      </w:p>
                    </w:txbxContent>
                  </v:textbox>
                </v:shape>
                <w10:anchorlock/>
              </v:group>
            </w:pict>
          </mc:Fallback>
        </mc:AlternateContent>
      </w:r>
    </w:p>
    <w:p w14:paraId="330FE97F" w14:textId="77777777" w:rsidR="002C79E6" w:rsidRDefault="002C79E6" w:rsidP="002C79E6"/>
    <w:p w14:paraId="047D6D81" w14:textId="77777777" w:rsidR="002C79E6" w:rsidRDefault="002C79E6" w:rsidP="002C79E6"/>
    <w:p w14:paraId="5ADEA276" w14:textId="77777777" w:rsidR="002C79E6" w:rsidRDefault="002C79E6" w:rsidP="002C79E6"/>
    <w:p w14:paraId="2A0B7657" w14:textId="77777777" w:rsidR="002C79E6" w:rsidRPr="00AC1BB5" w:rsidRDefault="002C79E6" w:rsidP="002C79E6">
      <w:pPr>
        <w:rPr>
          <w:sz w:val="36"/>
          <w:szCs w:val="36"/>
          <w:u w:val="single"/>
        </w:rPr>
      </w:pPr>
    </w:p>
    <w:p w14:paraId="14C7A98C" w14:textId="0A393BF2" w:rsidR="6A36C4BF" w:rsidRPr="00AC1BB5" w:rsidRDefault="000968FD" w:rsidP="00B863FB">
      <w:pPr>
        <w:pStyle w:val="Title"/>
        <w:rPr>
          <w:sz w:val="36"/>
          <w:szCs w:val="36"/>
          <w:u w:val="single"/>
        </w:rPr>
      </w:pPr>
      <w:r w:rsidRPr="00AC1BB5">
        <w:rPr>
          <w:sz w:val="36"/>
          <w:szCs w:val="36"/>
          <w:u w:val="single"/>
        </w:rPr>
        <w:t xml:space="preserve">Meta Company Financial and Industry Analysis </w:t>
      </w:r>
    </w:p>
    <w:p w14:paraId="4AC00D57" w14:textId="5C70BB8E" w:rsidR="201D26C8" w:rsidRPr="00AC1BB5" w:rsidRDefault="000968FD" w:rsidP="00AC1BB5">
      <w:pPr>
        <w:pStyle w:val="Subtitle"/>
        <w:rPr>
          <w:b/>
          <w:bCs/>
          <w:sz w:val="28"/>
          <w:szCs w:val="28"/>
        </w:rPr>
      </w:pPr>
      <w:r w:rsidRPr="00AC1BB5">
        <w:rPr>
          <w:b/>
          <w:bCs/>
          <w:sz w:val="28"/>
          <w:szCs w:val="28"/>
        </w:rPr>
        <w:t>Group 9</w:t>
      </w:r>
    </w:p>
    <w:p w14:paraId="44CCA643" w14:textId="738BAA26" w:rsidR="00A417C1" w:rsidRPr="00AC1BB5" w:rsidRDefault="00AC1BB5" w:rsidP="00AC1BB5">
      <w:pPr>
        <w:pStyle w:val="Subtitle"/>
        <w:rPr>
          <w:b/>
          <w:bCs/>
          <w:sz w:val="28"/>
          <w:szCs w:val="28"/>
        </w:rPr>
      </w:pPr>
      <w:r w:rsidRPr="00AC1BB5">
        <w:rPr>
          <w:b/>
          <w:bCs/>
          <w:sz w:val="28"/>
          <w:szCs w:val="28"/>
        </w:rPr>
        <w:t xml:space="preserve">Authors: </w:t>
      </w:r>
      <w:r w:rsidR="000968FD" w:rsidRPr="00AC1BB5">
        <w:rPr>
          <w:b/>
          <w:bCs/>
          <w:sz w:val="28"/>
          <w:szCs w:val="28"/>
        </w:rPr>
        <w:t xml:space="preserve">Kanchan Devi, </w:t>
      </w:r>
      <w:proofErr w:type="gramStart"/>
      <w:r w:rsidR="000968FD" w:rsidRPr="00AC1BB5">
        <w:rPr>
          <w:b/>
          <w:bCs/>
          <w:sz w:val="28"/>
          <w:szCs w:val="28"/>
        </w:rPr>
        <w:t>Lakshmi ,</w:t>
      </w:r>
      <w:proofErr w:type="gramEnd"/>
      <w:r w:rsidR="000968FD" w:rsidRPr="00AC1BB5">
        <w:rPr>
          <w:b/>
          <w:bCs/>
          <w:sz w:val="28"/>
          <w:szCs w:val="28"/>
        </w:rPr>
        <w:t xml:space="preserve"> Sachin, Karthik, Narendran</w:t>
      </w:r>
    </w:p>
    <w:p w14:paraId="0E8C4A8B" w14:textId="37146F98" w:rsidR="00AC1BB5" w:rsidRDefault="00AC1BB5" w:rsidP="00AC1BB5">
      <w:pPr>
        <w:pStyle w:val="Subtitle"/>
        <w:numPr>
          <w:ilvl w:val="0"/>
          <w:numId w:val="14"/>
        </w:numPr>
        <w:rPr>
          <w:b/>
          <w:bCs/>
          <w:sz w:val="28"/>
          <w:szCs w:val="28"/>
        </w:rPr>
      </w:pPr>
      <w:r>
        <w:rPr>
          <w:b/>
          <w:bCs/>
          <w:sz w:val="28"/>
          <w:szCs w:val="28"/>
        </w:rPr>
        <w:t xml:space="preserve"> Institute: </w:t>
      </w:r>
      <w:r w:rsidR="000968FD" w:rsidRPr="00AC1BB5">
        <w:rPr>
          <w:b/>
          <w:bCs/>
          <w:sz w:val="28"/>
          <w:szCs w:val="28"/>
        </w:rPr>
        <w:t>St. Clair Coll</w:t>
      </w:r>
      <w:r>
        <w:rPr>
          <w:b/>
          <w:bCs/>
          <w:sz w:val="28"/>
          <w:szCs w:val="28"/>
        </w:rPr>
        <w:t>ege</w:t>
      </w:r>
    </w:p>
    <w:p w14:paraId="07BEDD8C" w14:textId="69B98E12" w:rsidR="00C472B4" w:rsidRPr="00AC1BB5" w:rsidRDefault="00C472B4" w:rsidP="00AC1BB5">
      <w:pPr>
        <w:pStyle w:val="Subtitle"/>
        <w:numPr>
          <w:ilvl w:val="0"/>
          <w:numId w:val="14"/>
        </w:numPr>
        <w:rPr>
          <w:b/>
          <w:bCs/>
          <w:sz w:val="28"/>
          <w:szCs w:val="28"/>
        </w:rPr>
      </w:pPr>
      <w:r w:rsidRPr="00AC1BB5">
        <w:rPr>
          <w:b/>
          <w:bCs/>
          <w:sz w:val="28"/>
          <w:szCs w:val="28"/>
        </w:rPr>
        <w:t>Course Code: DAB 401</w:t>
      </w:r>
    </w:p>
    <w:p w14:paraId="1A211261" w14:textId="6FFA840D" w:rsidR="00C472B4" w:rsidRPr="00AC1BB5" w:rsidRDefault="00C472B4" w:rsidP="00AC1BB5">
      <w:pPr>
        <w:pStyle w:val="ListParagraph"/>
        <w:numPr>
          <w:ilvl w:val="1"/>
          <w:numId w:val="14"/>
        </w:numPr>
        <w:jc w:val="center"/>
        <w:rPr>
          <w:b/>
          <w:bCs/>
          <w:sz w:val="28"/>
          <w:szCs w:val="28"/>
        </w:rPr>
      </w:pPr>
      <w:r w:rsidRPr="00AC1BB5">
        <w:rPr>
          <w:b/>
          <w:bCs/>
          <w:sz w:val="28"/>
          <w:szCs w:val="28"/>
        </w:rPr>
        <w:t>Course Name: Financial Analytics</w:t>
      </w:r>
    </w:p>
    <w:p w14:paraId="02686465" w14:textId="2702845E" w:rsidR="002C79E6" w:rsidRPr="00AC1BB5" w:rsidRDefault="00AC1BB5" w:rsidP="00AC1BB5">
      <w:pPr>
        <w:pStyle w:val="Subtitle"/>
        <w:numPr>
          <w:ilvl w:val="1"/>
          <w:numId w:val="14"/>
        </w:numPr>
        <w:rPr>
          <w:b/>
          <w:bCs/>
          <w:sz w:val="28"/>
          <w:szCs w:val="28"/>
        </w:rPr>
      </w:pPr>
      <w:r w:rsidRPr="00AC1BB5">
        <w:rPr>
          <w:b/>
          <w:bCs/>
          <w:sz w:val="28"/>
          <w:szCs w:val="28"/>
        </w:rPr>
        <w:t>Instructor Name: Prof. Amit Sharma</w:t>
      </w:r>
    </w:p>
    <w:p w14:paraId="79E01B1A" w14:textId="0CD26CC1" w:rsidR="201D26C8" w:rsidRDefault="201D26C8" w:rsidP="002C79E6">
      <w:pPr>
        <w:pStyle w:val="Subtitle"/>
      </w:pPr>
    </w:p>
    <w:p w14:paraId="257CBF4B" w14:textId="77777777" w:rsidR="201D26C8" w:rsidRDefault="201D26C8" w:rsidP="014CA2B6">
      <w:pPr>
        <w:pStyle w:val="Title2"/>
        <w:rPr>
          <w:rFonts w:ascii="Calibri" w:eastAsia="Calibri" w:hAnsi="Calibri" w:cs="Calibri"/>
          <w:szCs w:val="22"/>
        </w:rPr>
      </w:pPr>
    </w:p>
    <w:p w14:paraId="3DC35A9E" w14:textId="77777777" w:rsidR="201D26C8" w:rsidRDefault="201D26C8" w:rsidP="014CA2B6">
      <w:pPr>
        <w:pStyle w:val="Title2"/>
        <w:rPr>
          <w:rFonts w:ascii="Calibri" w:eastAsia="Calibri" w:hAnsi="Calibri" w:cs="Calibri"/>
          <w:szCs w:val="22"/>
        </w:rPr>
      </w:pPr>
    </w:p>
    <w:p w14:paraId="2AA783B2" w14:textId="533DC8CC" w:rsidR="00A417C1" w:rsidRPr="00AC1BB5" w:rsidRDefault="00B11A07" w:rsidP="00B863FB">
      <w:pPr>
        <w:pStyle w:val="SectionTitle"/>
        <w:rPr>
          <w:sz w:val="24"/>
        </w:rPr>
      </w:pPr>
      <w:r w:rsidRPr="00AC1BB5">
        <w:rPr>
          <w:sz w:val="24"/>
        </w:rPr>
        <w:lastRenderedPageBreak/>
        <w:t>Introduction</w:t>
      </w:r>
    </w:p>
    <w:p w14:paraId="1A70B50F" w14:textId="607CF50C" w:rsidR="00B11A07" w:rsidRPr="00AC1BB5" w:rsidRDefault="00B11A07" w:rsidP="00B11A07">
      <w:pPr>
        <w:rPr>
          <w:sz w:val="24"/>
        </w:rPr>
      </w:pPr>
      <w:r>
        <w:t xml:space="preserve">This Documents </w:t>
      </w:r>
      <w:r w:rsidR="002A3CBB">
        <w:t>consist of</w:t>
      </w:r>
      <w:r>
        <w:t xml:space="preserve"> an in-depth financial and industry analysis of Meta </w:t>
      </w:r>
      <w:r w:rsidR="002A3CBB">
        <w:t>P</w:t>
      </w:r>
      <w:r>
        <w:t>latforms</w:t>
      </w:r>
      <w:r w:rsidR="002A3CBB">
        <w:t xml:space="preserve">, Inc. The analysis tries to cover Meta’s historical evolution, current operations, and strategic outlook in the rapidly changing digital landscape. In addition, we explore the macroeconomic environment, industry competition, and Meta’s ongoing innovation efforts. The main objective is to present a comprehensive view of Meta’s financial health, market position, and future growth potential, helping investors and stakeholders </w:t>
      </w:r>
      <w:r w:rsidR="002A3CBB" w:rsidRPr="00AC1BB5">
        <w:rPr>
          <w:sz w:val="24"/>
        </w:rPr>
        <w:t>make informed economic decisions.</w:t>
      </w:r>
    </w:p>
    <w:p w14:paraId="4A2A785A" w14:textId="77777777" w:rsidR="002A3CBB" w:rsidRPr="00AC1BB5" w:rsidRDefault="002A3CBB" w:rsidP="002A3CBB">
      <w:pPr>
        <w:pStyle w:val="ListParagraph"/>
        <w:numPr>
          <w:ilvl w:val="0"/>
          <w:numId w:val="12"/>
        </w:numPr>
        <w:rPr>
          <w:b/>
          <w:bCs/>
          <w:sz w:val="28"/>
          <w:szCs w:val="28"/>
        </w:rPr>
      </w:pPr>
      <w:r w:rsidRPr="00AC1BB5">
        <w:rPr>
          <w:b/>
          <w:bCs/>
          <w:sz w:val="28"/>
          <w:szCs w:val="28"/>
        </w:rPr>
        <w:t>Business Summary</w:t>
      </w:r>
    </w:p>
    <w:p w14:paraId="77740752" w14:textId="69079236" w:rsidR="00A417C1" w:rsidRDefault="002A3CBB" w:rsidP="002A3CBB">
      <w:pPr>
        <w:pStyle w:val="ListParagraph"/>
        <w:ind w:left="1440"/>
      </w:pPr>
      <w:r>
        <w:t xml:space="preserve"> </w:t>
      </w:r>
      <w:r w:rsidR="000968FD" w:rsidRPr="00AC1BB5">
        <w:rPr>
          <w:b/>
          <w:bCs/>
        </w:rPr>
        <w:t>History and Evolution:</w:t>
      </w:r>
      <w:r w:rsidR="000968FD">
        <w:t xml:space="preserve"> Meta Platforms, Inc., originally founded as Facebook in 2004 by Mark Zuckerberg and fellow Harvard students,</w:t>
      </w:r>
      <w:r w:rsidR="00B11A07">
        <w:t xml:space="preserve"> revolutionized social networking. The company then rebranded to meta in 2021 to show its interest in digital environment and Virtual reality technologies. Meta’s platforms include Facebook, Instagram, WhatsApp, and Messenger, serving billions of </w:t>
      </w:r>
      <w:r w:rsidR="00945A80">
        <w:t>users</w:t>
      </w:r>
      <w:r w:rsidR="00B11A07">
        <w:t xml:space="preserve"> globally. </w:t>
      </w:r>
    </w:p>
    <w:p w14:paraId="681C3CDE" w14:textId="77777777" w:rsidR="00945A80" w:rsidRPr="00AC1BB5" w:rsidRDefault="00945A80" w:rsidP="00945A80">
      <w:pPr>
        <w:pStyle w:val="ListParagraph"/>
        <w:ind w:left="1440"/>
        <w:rPr>
          <w:b/>
          <w:bCs/>
        </w:rPr>
      </w:pPr>
      <w:r w:rsidRPr="00AC1BB5">
        <w:rPr>
          <w:b/>
          <w:bCs/>
        </w:rPr>
        <w:t>Current Operations:</w:t>
      </w:r>
    </w:p>
    <w:p w14:paraId="011AD7D4" w14:textId="6A06F194" w:rsidR="002A3CBB" w:rsidRDefault="00945A80" w:rsidP="00945A80">
      <w:pPr>
        <w:pStyle w:val="ListParagraph"/>
        <w:ind w:left="1440"/>
      </w:pPr>
      <w:r>
        <w:t xml:space="preserve">Meta’s current operations </w:t>
      </w:r>
      <w:r>
        <w:t xml:space="preserve">cover </w:t>
      </w:r>
      <w:r>
        <w:t xml:space="preserve">social media, digital advertising, VR/AR development (through Meta Quest), and AI-driven tools. The company generates </w:t>
      </w:r>
      <w:r>
        <w:t>the of</w:t>
      </w:r>
      <w:r>
        <w:t xml:space="preserve"> </w:t>
      </w:r>
      <w:r>
        <w:t xml:space="preserve">it high amount of </w:t>
      </w:r>
      <w:r>
        <w:t>revenue from advertising, leveraging its vast user base for targeted marketing. It’s also investing heavily in Reality Labs to develop the metaverse, though this segment is currently operating at a loss as it builds future tech infrastructure.</w:t>
      </w:r>
    </w:p>
    <w:p w14:paraId="156FAD81" w14:textId="08D1C53E" w:rsidR="00945A80" w:rsidRDefault="00945A80" w:rsidP="00945A80">
      <w:pPr>
        <w:pStyle w:val="ListParagraph"/>
        <w:ind w:left="1440"/>
      </w:pPr>
      <w:r>
        <w:t>Speaking about the Revenue Streams:</w:t>
      </w:r>
    </w:p>
    <w:p w14:paraId="7F0A8054" w14:textId="03AC50A9" w:rsidR="00945A80" w:rsidRDefault="00945A80" w:rsidP="00945A80">
      <w:pPr>
        <w:pStyle w:val="ListParagraph"/>
        <w:ind w:left="1440"/>
      </w:pPr>
      <w:r>
        <w:t xml:space="preserve">Advertising: App. 97% of total revenue rest is Reality Labs </w:t>
      </w:r>
    </w:p>
    <w:p w14:paraId="0A74DB15" w14:textId="76CF1DD2" w:rsidR="00945A80" w:rsidRPr="00AC1BB5" w:rsidRDefault="00945A80" w:rsidP="00945A80">
      <w:pPr>
        <w:pStyle w:val="ListParagraph"/>
        <w:numPr>
          <w:ilvl w:val="0"/>
          <w:numId w:val="12"/>
        </w:numPr>
        <w:spacing w:line="276" w:lineRule="auto"/>
        <w:rPr>
          <w:b/>
          <w:bCs/>
          <w:sz w:val="28"/>
          <w:szCs w:val="28"/>
        </w:rPr>
      </w:pPr>
      <w:r w:rsidRPr="00AC1BB5">
        <w:rPr>
          <w:b/>
          <w:bCs/>
          <w:sz w:val="28"/>
          <w:szCs w:val="28"/>
        </w:rPr>
        <w:t>Macroeconomic Environment and Business Cycle:</w:t>
      </w:r>
    </w:p>
    <w:p w14:paraId="7116EB35" w14:textId="77777777" w:rsidR="00945A80" w:rsidRDefault="00945A80" w:rsidP="00945A80">
      <w:pPr>
        <w:pStyle w:val="ListParagraph"/>
        <w:spacing w:line="240" w:lineRule="auto"/>
        <w:ind w:left="1440"/>
      </w:pPr>
      <w:r>
        <w:t>Meta operates in a cyclical industry, sensitive to global economic conditions. Key macroeconomic factors impacting Meta include:</w:t>
      </w:r>
    </w:p>
    <w:p w14:paraId="174A37F5" w14:textId="77777777" w:rsidR="00945A80" w:rsidRDefault="00945A80" w:rsidP="00945A80">
      <w:pPr>
        <w:pStyle w:val="ListParagraph"/>
        <w:spacing w:line="240" w:lineRule="auto"/>
        <w:ind w:left="1440"/>
      </w:pPr>
    </w:p>
    <w:p w14:paraId="15517478" w14:textId="77777777" w:rsidR="00945A80" w:rsidRDefault="00945A80" w:rsidP="00945A80">
      <w:pPr>
        <w:pStyle w:val="ListParagraph"/>
        <w:spacing w:line="240" w:lineRule="auto"/>
        <w:ind w:left="1440"/>
      </w:pPr>
      <w:r>
        <w:lastRenderedPageBreak/>
        <w:t>Interest Rates: Higher rates can reduce advertising budgets, impacting Meta’s core revenue.</w:t>
      </w:r>
    </w:p>
    <w:p w14:paraId="70EDD77D" w14:textId="77777777" w:rsidR="00945A80" w:rsidRDefault="00945A80" w:rsidP="00945A80">
      <w:pPr>
        <w:pStyle w:val="ListParagraph"/>
        <w:spacing w:line="240" w:lineRule="auto"/>
        <w:ind w:left="1440"/>
      </w:pPr>
    </w:p>
    <w:p w14:paraId="6F70C394" w14:textId="77777777" w:rsidR="00945A80" w:rsidRDefault="00945A80" w:rsidP="00945A80">
      <w:pPr>
        <w:pStyle w:val="ListParagraph"/>
        <w:spacing w:line="240" w:lineRule="auto"/>
        <w:ind w:left="1440"/>
      </w:pPr>
      <w:r>
        <w:t>Inflation: Increases operating costs and may lower consumer spending, reducing ad engagement.</w:t>
      </w:r>
    </w:p>
    <w:p w14:paraId="540BF7A1" w14:textId="77777777" w:rsidR="00945A80" w:rsidRDefault="00945A80" w:rsidP="00945A80">
      <w:pPr>
        <w:pStyle w:val="ListParagraph"/>
        <w:spacing w:line="240" w:lineRule="auto"/>
        <w:ind w:left="1440"/>
      </w:pPr>
    </w:p>
    <w:p w14:paraId="6A27C6DC" w14:textId="77777777" w:rsidR="00945A80" w:rsidRDefault="00945A80" w:rsidP="00945A80">
      <w:pPr>
        <w:pStyle w:val="ListParagraph"/>
        <w:spacing w:line="240" w:lineRule="auto"/>
        <w:ind w:left="1440"/>
      </w:pPr>
      <w:r>
        <w:t>Regulatory Pressure: Global scrutiny over data privacy, content moderation, and antitrust issues remains a persistent risk.</w:t>
      </w:r>
    </w:p>
    <w:p w14:paraId="1304CAEE" w14:textId="77777777" w:rsidR="00945A80" w:rsidRDefault="00945A80" w:rsidP="00945A80">
      <w:pPr>
        <w:pStyle w:val="ListParagraph"/>
        <w:spacing w:line="240" w:lineRule="auto"/>
        <w:ind w:left="1440"/>
      </w:pPr>
    </w:p>
    <w:p w14:paraId="65BCABEF" w14:textId="39E9BA3E" w:rsidR="00945A80" w:rsidRDefault="00945A80" w:rsidP="00945A80">
      <w:pPr>
        <w:pStyle w:val="ListParagraph"/>
        <w:spacing w:line="240" w:lineRule="auto"/>
        <w:ind w:left="1440"/>
      </w:pPr>
      <w:r>
        <w:t>Global Digital Adoption: Expanding internet access in developing markets presents growth opportunities.</w:t>
      </w:r>
    </w:p>
    <w:p w14:paraId="35152EFE" w14:textId="77777777" w:rsidR="00945A80" w:rsidRPr="00AC1BB5" w:rsidRDefault="00945A80" w:rsidP="00945A80">
      <w:pPr>
        <w:pStyle w:val="ListParagraph"/>
        <w:spacing w:line="240" w:lineRule="auto"/>
        <w:ind w:left="1440"/>
        <w:rPr>
          <w:b/>
          <w:bCs/>
          <w:sz w:val="28"/>
          <w:szCs w:val="28"/>
        </w:rPr>
      </w:pPr>
    </w:p>
    <w:p w14:paraId="2921F157" w14:textId="124F7CD5" w:rsidR="00945A80" w:rsidRDefault="00945A80" w:rsidP="00945A80">
      <w:pPr>
        <w:pStyle w:val="ListParagraph"/>
        <w:numPr>
          <w:ilvl w:val="0"/>
          <w:numId w:val="12"/>
        </w:numPr>
        <w:spacing w:line="240" w:lineRule="auto"/>
        <w:rPr>
          <w:b/>
          <w:bCs/>
          <w:sz w:val="28"/>
          <w:szCs w:val="28"/>
        </w:rPr>
      </w:pPr>
      <w:r w:rsidRPr="00AC1BB5">
        <w:rPr>
          <w:b/>
          <w:bCs/>
          <w:sz w:val="28"/>
          <w:szCs w:val="28"/>
        </w:rPr>
        <w:t>Industry Environment and Competitive Landscape:</w:t>
      </w:r>
    </w:p>
    <w:p w14:paraId="4FB5B25C" w14:textId="77777777" w:rsidR="00AC1BB5" w:rsidRPr="00AC1BB5" w:rsidRDefault="00AC1BB5" w:rsidP="00AC1BB5">
      <w:pPr>
        <w:pStyle w:val="ListParagraph"/>
        <w:spacing w:line="240" w:lineRule="auto"/>
        <w:ind w:left="1440"/>
        <w:rPr>
          <w:b/>
          <w:bCs/>
          <w:sz w:val="28"/>
          <w:szCs w:val="28"/>
        </w:rPr>
      </w:pPr>
    </w:p>
    <w:p w14:paraId="237C6B9A" w14:textId="77777777" w:rsidR="00B3759F" w:rsidRDefault="00945A80" w:rsidP="00945A80">
      <w:pPr>
        <w:pStyle w:val="ListParagraph"/>
        <w:spacing w:line="240" w:lineRule="auto"/>
        <w:ind w:left="1440"/>
      </w:pPr>
      <w:r>
        <w:t xml:space="preserve">Meta is a key player in the </w:t>
      </w:r>
      <w:r w:rsidR="00B3759F">
        <w:t>digital advertising and social networking industries. Its main competitors include as follows:</w:t>
      </w:r>
    </w:p>
    <w:tbl>
      <w:tblPr>
        <w:tblStyle w:val="APAReport"/>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3"/>
        <w:gridCol w:w="3747"/>
      </w:tblGrid>
      <w:tr w:rsidR="00B3759F" w14:paraId="7040D770" w14:textId="77777777" w:rsidTr="00B3759F">
        <w:trPr>
          <w:cnfStyle w:val="100000000000" w:firstRow="1" w:lastRow="0" w:firstColumn="0" w:lastColumn="0" w:oddVBand="0" w:evenVBand="0" w:oddHBand="0" w:evenHBand="0" w:firstRowFirstColumn="0" w:firstRowLastColumn="0" w:lastRowFirstColumn="0" w:lastRowLastColumn="0"/>
          <w:trHeight w:val="70"/>
        </w:trPr>
        <w:tc>
          <w:tcPr>
            <w:tcW w:w="4680" w:type="dxa"/>
          </w:tcPr>
          <w:p w14:paraId="296D6EE8" w14:textId="52A03AE2" w:rsidR="00B3759F" w:rsidRDefault="00B3759F" w:rsidP="00945A80">
            <w:pPr>
              <w:pStyle w:val="ListParagraph"/>
              <w:ind w:left="0"/>
            </w:pPr>
            <w:r>
              <w:t xml:space="preserve">Company </w:t>
            </w:r>
          </w:p>
        </w:tc>
        <w:tc>
          <w:tcPr>
            <w:tcW w:w="4680" w:type="dxa"/>
          </w:tcPr>
          <w:p w14:paraId="66449624" w14:textId="7C257BE5" w:rsidR="00B3759F" w:rsidRDefault="00B3759F" w:rsidP="00945A80">
            <w:pPr>
              <w:pStyle w:val="ListParagraph"/>
              <w:ind w:left="0"/>
            </w:pPr>
            <w:r>
              <w:t xml:space="preserve">Market Share </w:t>
            </w:r>
          </w:p>
        </w:tc>
      </w:tr>
      <w:tr w:rsidR="00B3759F" w14:paraId="64406BF8" w14:textId="77777777" w:rsidTr="00B3759F">
        <w:tc>
          <w:tcPr>
            <w:tcW w:w="4680" w:type="dxa"/>
          </w:tcPr>
          <w:p w14:paraId="0295E744" w14:textId="30EFF8B5" w:rsidR="00B3759F" w:rsidRDefault="00B3759F" w:rsidP="00945A80">
            <w:pPr>
              <w:pStyle w:val="ListParagraph"/>
              <w:ind w:left="0"/>
            </w:pPr>
            <w:proofErr w:type="gramStart"/>
            <w:r>
              <w:t>Meta(</w:t>
            </w:r>
            <w:proofErr w:type="spellStart"/>
            <w:proofErr w:type="gramEnd"/>
            <w:r>
              <w:t>Facebook,Instrgram</w:t>
            </w:r>
            <w:proofErr w:type="spellEnd"/>
            <w:r>
              <w:t>)</w:t>
            </w:r>
          </w:p>
        </w:tc>
        <w:tc>
          <w:tcPr>
            <w:tcW w:w="4680" w:type="dxa"/>
          </w:tcPr>
          <w:p w14:paraId="4BD5CDAE" w14:textId="55EB59A4" w:rsidR="00B3759F" w:rsidRDefault="00B3759F" w:rsidP="00945A80">
            <w:pPr>
              <w:pStyle w:val="ListParagraph"/>
              <w:ind w:left="0"/>
            </w:pPr>
            <w:r>
              <w:t>20%</w:t>
            </w:r>
          </w:p>
        </w:tc>
      </w:tr>
      <w:tr w:rsidR="00B3759F" w14:paraId="16DE1E4F" w14:textId="77777777" w:rsidTr="00B3759F">
        <w:tc>
          <w:tcPr>
            <w:tcW w:w="4680" w:type="dxa"/>
          </w:tcPr>
          <w:p w14:paraId="167AFF2F" w14:textId="00E0BC12" w:rsidR="00B3759F" w:rsidRDefault="00B3759F" w:rsidP="00945A80">
            <w:pPr>
              <w:pStyle w:val="ListParagraph"/>
              <w:ind w:left="0"/>
            </w:pPr>
            <w:r>
              <w:t>Google (Alphabet)</w:t>
            </w:r>
          </w:p>
        </w:tc>
        <w:tc>
          <w:tcPr>
            <w:tcW w:w="4680" w:type="dxa"/>
          </w:tcPr>
          <w:p w14:paraId="079C6BBE" w14:textId="22794916" w:rsidR="00B3759F" w:rsidRDefault="00B3759F" w:rsidP="00945A80">
            <w:pPr>
              <w:pStyle w:val="ListParagraph"/>
              <w:ind w:left="0"/>
            </w:pPr>
            <w:r>
              <w:t>28%</w:t>
            </w:r>
          </w:p>
        </w:tc>
      </w:tr>
      <w:tr w:rsidR="00B3759F" w14:paraId="77D217FE" w14:textId="77777777" w:rsidTr="00B3759F">
        <w:tc>
          <w:tcPr>
            <w:tcW w:w="4680" w:type="dxa"/>
          </w:tcPr>
          <w:p w14:paraId="623D7EB6" w14:textId="3E1C824D" w:rsidR="00B3759F" w:rsidRDefault="00B3759F" w:rsidP="00945A80">
            <w:pPr>
              <w:pStyle w:val="ListParagraph"/>
              <w:ind w:left="0"/>
            </w:pPr>
            <w:r>
              <w:t>Amazon</w:t>
            </w:r>
          </w:p>
        </w:tc>
        <w:tc>
          <w:tcPr>
            <w:tcW w:w="4680" w:type="dxa"/>
          </w:tcPr>
          <w:p w14:paraId="6C32E6EE" w14:textId="668277C0" w:rsidR="00B3759F" w:rsidRDefault="00B3759F" w:rsidP="00945A80">
            <w:pPr>
              <w:pStyle w:val="ListParagraph"/>
              <w:ind w:left="0"/>
            </w:pPr>
            <w:r>
              <w:t>7%</w:t>
            </w:r>
          </w:p>
        </w:tc>
      </w:tr>
      <w:tr w:rsidR="00B3759F" w14:paraId="65FBD846" w14:textId="77777777" w:rsidTr="00B3759F">
        <w:tc>
          <w:tcPr>
            <w:tcW w:w="4680" w:type="dxa"/>
          </w:tcPr>
          <w:p w14:paraId="51EF5BE4" w14:textId="466CD25C" w:rsidR="00B3759F" w:rsidRDefault="00B3759F" w:rsidP="00945A80">
            <w:pPr>
              <w:pStyle w:val="ListParagraph"/>
              <w:ind w:left="0"/>
            </w:pPr>
            <w:proofErr w:type="gramStart"/>
            <w:r>
              <w:t>TikTok(</w:t>
            </w:r>
            <w:proofErr w:type="gramEnd"/>
            <w:r>
              <w:t>ByteDance)</w:t>
            </w:r>
          </w:p>
        </w:tc>
        <w:tc>
          <w:tcPr>
            <w:tcW w:w="4680" w:type="dxa"/>
          </w:tcPr>
          <w:p w14:paraId="66A513F7" w14:textId="410F2308" w:rsidR="00B3759F" w:rsidRDefault="00B3759F" w:rsidP="00945A80">
            <w:pPr>
              <w:pStyle w:val="ListParagraph"/>
              <w:ind w:left="0"/>
            </w:pPr>
            <w:r>
              <w:t>5%</w:t>
            </w:r>
          </w:p>
        </w:tc>
      </w:tr>
      <w:tr w:rsidR="00B3759F" w14:paraId="456687C7" w14:textId="77777777" w:rsidTr="00B3759F">
        <w:tc>
          <w:tcPr>
            <w:tcW w:w="4680" w:type="dxa"/>
          </w:tcPr>
          <w:p w14:paraId="09A4E4B4" w14:textId="41596B41" w:rsidR="00B3759F" w:rsidRDefault="00B3759F" w:rsidP="00945A80">
            <w:pPr>
              <w:pStyle w:val="ListParagraph"/>
              <w:ind w:left="0"/>
            </w:pPr>
            <w:proofErr w:type="gramStart"/>
            <w:r>
              <w:t>Snapchat(</w:t>
            </w:r>
            <w:proofErr w:type="gramEnd"/>
            <w:r>
              <w:t>Snap Inc.)</w:t>
            </w:r>
          </w:p>
        </w:tc>
        <w:tc>
          <w:tcPr>
            <w:tcW w:w="4680" w:type="dxa"/>
          </w:tcPr>
          <w:p w14:paraId="15E676C1" w14:textId="64B99D10" w:rsidR="00B3759F" w:rsidRDefault="00B3759F" w:rsidP="00945A80">
            <w:pPr>
              <w:pStyle w:val="ListParagraph"/>
              <w:ind w:left="0"/>
            </w:pPr>
            <w:r>
              <w:t>1%</w:t>
            </w:r>
          </w:p>
        </w:tc>
      </w:tr>
      <w:tr w:rsidR="00B3759F" w14:paraId="745ADA44" w14:textId="77777777" w:rsidTr="00B3759F">
        <w:tc>
          <w:tcPr>
            <w:tcW w:w="4680" w:type="dxa"/>
          </w:tcPr>
          <w:p w14:paraId="01B2E2E4" w14:textId="68E402C1" w:rsidR="00B3759F" w:rsidRDefault="00B3759F" w:rsidP="00945A80">
            <w:pPr>
              <w:pStyle w:val="ListParagraph"/>
              <w:ind w:left="0"/>
            </w:pPr>
            <w:r>
              <w:t>Others</w:t>
            </w:r>
          </w:p>
        </w:tc>
        <w:tc>
          <w:tcPr>
            <w:tcW w:w="4680" w:type="dxa"/>
          </w:tcPr>
          <w:p w14:paraId="46B6F827" w14:textId="4B9DEE69" w:rsidR="00B3759F" w:rsidRDefault="00B3759F" w:rsidP="00945A80">
            <w:pPr>
              <w:pStyle w:val="ListParagraph"/>
              <w:ind w:left="0"/>
            </w:pPr>
            <w:r>
              <w:t>39%</w:t>
            </w:r>
          </w:p>
        </w:tc>
      </w:tr>
    </w:tbl>
    <w:p w14:paraId="30605BFA" w14:textId="210A4EC4" w:rsidR="00945A80" w:rsidRDefault="00945A80" w:rsidP="00945A80">
      <w:pPr>
        <w:pStyle w:val="ListParagraph"/>
        <w:spacing w:line="240" w:lineRule="auto"/>
        <w:ind w:left="1440"/>
      </w:pPr>
    </w:p>
    <w:p w14:paraId="6867F7E7" w14:textId="77777777" w:rsidR="00AC1BB5" w:rsidRDefault="00C472B4" w:rsidP="00C472B4">
      <w:pPr>
        <w:pStyle w:val="ListParagraph"/>
        <w:spacing w:line="276" w:lineRule="auto"/>
        <w:ind w:left="1440"/>
        <w:rPr>
          <w:b/>
          <w:bCs/>
          <w:sz w:val="24"/>
        </w:rPr>
      </w:pPr>
      <w:r>
        <w:rPr>
          <w:noProof/>
        </w:rPr>
        <w:drawing>
          <wp:inline distT="0" distB="0" distL="0" distR="0" wp14:anchorId="4ED53B54" wp14:editId="3DC92924">
            <wp:extent cx="5486400" cy="3200400"/>
            <wp:effectExtent l="0" t="0" r="0" b="0"/>
            <wp:docPr id="713986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695BF9" w14:textId="77777777" w:rsidR="00AC1BB5" w:rsidRDefault="00AC1BB5" w:rsidP="00C472B4">
      <w:pPr>
        <w:pStyle w:val="ListParagraph"/>
        <w:spacing w:line="276" w:lineRule="auto"/>
        <w:ind w:left="1440"/>
        <w:rPr>
          <w:b/>
          <w:bCs/>
          <w:sz w:val="24"/>
        </w:rPr>
      </w:pPr>
    </w:p>
    <w:p w14:paraId="318117CE" w14:textId="77777777" w:rsidR="00AC1BB5" w:rsidRDefault="00AC1BB5" w:rsidP="00C472B4">
      <w:pPr>
        <w:pStyle w:val="ListParagraph"/>
        <w:spacing w:line="276" w:lineRule="auto"/>
        <w:ind w:left="1440"/>
        <w:rPr>
          <w:b/>
          <w:bCs/>
          <w:sz w:val="24"/>
        </w:rPr>
      </w:pPr>
    </w:p>
    <w:p w14:paraId="4B8972B6" w14:textId="77777777" w:rsidR="00AC1BB5" w:rsidRDefault="00AC1BB5" w:rsidP="00C472B4">
      <w:pPr>
        <w:pStyle w:val="ListParagraph"/>
        <w:spacing w:line="276" w:lineRule="auto"/>
        <w:ind w:left="1440"/>
        <w:rPr>
          <w:b/>
          <w:bCs/>
          <w:sz w:val="24"/>
        </w:rPr>
      </w:pPr>
    </w:p>
    <w:p w14:paraId="7D0FA210" w14:textId="407B0C08" w:rsidR="00C472B4" w:rsidRPr="00AC1BB5" w:rsidRDefault="00C472B4" w:rsidP="00C472B4">
      <w:pPr>
        <w:pStyle w:val="ListParagraph"/>
        <w:spacing w:line="276" w:lineRule="auto"/>
        <w:ind w:left="1440"/>
        <w:rPr>
          <w:b/>
          <w:bCs/>
          <w:sz w:val="24"/>
        </w:rPr>
      </w:pPr>
      <w:r w:rsidRPr="00AC1BB5">
        <w:rPr>
          <w:b/>
          <w:bCs/>
          <w:sz w:val="24"/>
        </w:rPr>
        <w:lastRenderedPageBreak/>
        <w:t>Competitive Influence on Meta’s Innovation:</w:t>
      </w:r>
    </w:p>
    <w:p w14:paraId="5BC92DF5" w14:textId="77777777" w:rsidR="00C472B4" w:rsidRDefault="00C472B4" w:rsidP="00C472B4">
      <w:pPr>
        <w:pStyle w:val="ListParagraph"/>
        <w:spacing w:line="276" w:lineRule="auto"/>
        <w:ind w:left="1440"/>
      </w:pPr>
    </w:p>
    <w:p w14:paraId="01D2D41C" w14:textId="4D5D3BE3" w:rsidR="00C472B4" w:rsidRDefault="00C472B4" w:rsidP="00C472B4">
      <w:pPr>
        <w:pStyle w:val="ListParagraph"/>
        <w:spacing w:line="276" w:lineRule="auto"/>
        <w:ind w:left="1440"/>
      </w:pPr>
      <w:r>
        <w:t>Google: Google’s dominance in search ads pushes Meta to refine its social media ad targeting. Meta invests in AI-driven personalization to maintain a competitive edge.</w:t>
      </w:r>
    </w:p>
    <w:p w14:paraId="08D26FA1" w14:textId="77777777" w:rsidR="00C472B4" w:rsidRDefault="00C472B4" w:rsidP="00C472B4">
      <w:pPr>
        <w:pStyle w:val="ListParagraph"/>
        <w:spacing w:line="276" w:lineRule="auto"/>
        <w:ind w:left="1440"/>
      </w:pPr>
    </w:p>
    <w:p w14:paraId="101FEE99" w14:textId="77777777" w:rsidR="00C472B4" w:rsidRDefault="00C472B4" w:rsidP="00C472B4">
      <w:pPr>
        <w:pStyle w:val="ListParagraph"/>
        <w:spacing w:line="276" w:lineRule="auto"/>
        <w:ind w:left="1440"/>
      </w:pPr>
      <w:r>
        <w:t>TikTok: TikTok’s rapid growth reshapes user expectations, leading Meta to develop features like Instagram Reels.</w:t>
      </w:r>
    </w:p>
    <w:p w14:paraId="34110E72" w14:textId="77777777" w:rsidR="00C472B4" w:rsidRDefault="00C472B4" w:rsidP="00C472B4">
      <w:pPr>
        <w:pStyle w:val="ListParagraph"/>
        <w:spacing w:line="276" w:lineRule="auto"/>
        <w:ind w:left="1440"/>
      </w:pPr>
    </w:p>
    <w:p w14:paraId="0D63F200" w14:textId="77777777" w:rsidR="00C472B4" w:rsidRDefault="00C472B4" w:rsidP="00C472B4">
      <w:pPr>
        <w:pStyle w:val="ListParagraph"/>
        <w:spacing w:line="276" w:lineRule="auto"/>
        <w:ind w:left="1440"/>
      </w:pPr>
      <w:r>
        <w:t>Amazon: Amazon’s ad business forces Meta to enhance e-commerce integrations, like in-app shopping.</w:t>
      </w:r>
    </w:p>
    <w:p w14:paraId="4E47A185" w14:textId="77777777" w:rsidR="00C472B4" w:rsidRDefault="00C472B4" w:rsidP="00C472B4">
      <w:pPr>
        <w:pStyle w:val="ListParagraph"/>
        <w:spacing w:line="276" w:lineRule="auto"/>
        <w:ind w:left="1440"/>
      </w:pPr>
    </w:p>
    <w:p w14:paraId="3949D5D1" w14:textId="2D0C5C03" w:rsidR="00A417C1" w:rsidRDefault="00C472B4" w:rsidP="00C472B4">
      <w:pPr>
        <w:pStyle w:val="ListParagraph"/>
        <w:spacing w:line="276" w:lineRule="auto"/>
        <w:ind w:left="1440"/>
      </w:pPr>
      <w:r>
        <w:t>Snapchat: Snapchat’s AR innovations inspire Meta’s push into AR with products like Ray-Ban Stories.</w:t>
      </w:r>
    </w:p>
    <w:p w14:paraId="588F459A" w14:textId="64D10F23" w:rsidR="00A417C1" w:rsidRDefault="212F006F" w:rsidP="00C472B4">
      <w:pPr>
        <w:pStyle w:val="Heading1"/>
        <w:rPr>
          <w:rFonts w:ascii="Calibri" w:eastAsia="Calibri" w:hAnsi="Calibri" w:cs="Calibri"/>
          <w:szCs w:val="22"/>
        </w:rPr>
      </w:pPr>
      <w:r w:rsidRPr="212F006F">
        <w:rPr>
          <w:rFonts w:ascii="Calibri" w:eastAsia="Calibri" w:hAnsi="Calibri" w:cs="Calibri"/>
          <w:szCs w:val="22"/>
        </w:rPr>
        <w:t xml:space="preserve"> </w:t>
      </w:r>
    </w:p>
    <w:p w14:paraId="001B57A3" w14:textId="33FDB8FF" w:rsidR="00AC1BB5" w:rsidRDefault="00C472B4" w:rsidP="00AC1BB5">
      <w:pPr>
        <w:pStyle w:val="Heading3"/>
        <w:numPr>
          <w:ilvl w:val="0"/>
          <w:numId w:val="12"/>
        </w:numPr>
        <w:rPr>
          <w:i w:val="0"/>
          <w:iCs/>
          <w:sz w:val="28"/>
          <w:szCs w:val="28"/>
        </w:rPr>
      </w:pPr>
      <w:r w:rsidRPr="00AC1BB5">
        <w:rPr>
          <w:i w:val="0"/>
          <w:iCs/>
          <w:sz w:val="28"/>
          <w:szCs w:val="28"/>
        </w:rPr>
        <w:t>Strategic Outlook</w:t>
      </w:r>
      <w:r w:rsidR="00AC1BB5">
        <w:rPr>
          <w:i w:val="0"/>
          <w:iCs/>
          <w:sz w:val="28"/>
          <w:szCs w:val="28"/>
        </w:rPr>
        <w:t>:</w:t>
      </w:r>
    </w:p>
    <w:p w14:paraId="35DB46E9" w14:textId="7DAD657D" w:rsidR="6A36C4BF" w:rsidRPr="00AC1BB5" w:rsidRDefault="00AC1BB5" w:rsidP="00AC1BB5">
      <w:pPr>
        <w:pStyle w:val="Heading3"/>
        <w:ind w:left="1440"/>
        <w:rPr>
          <w:i w:val="0"/>
          <w:iCs/>
          <w:sz w:val="28"/>
          <w:szCs w:val="28"/>
        </w:rPr>
      </w:pPr>
      <w:r w:rsidRPr="00AC1BB5">
        <w:rPr>
          <w:b w:val="0"/>
          <w:bCs w:val="0"/>
          <w:i w:val="0"/>
          <w:iCs/>
        </w:rPr>
        <w:t xml:space="preserve">  </w:t>
      </w:r>
      <w:r w:rsidR="00C472B4" w:rsidRPr="00AC1BB5">
        <w:rPr>
          <w:b w:val="0"/>
          <w:bCs w:val="0"/>
          <w:i w:val="0"/>
          <w:iCs/>
        </w:rPr>
        <w:t xml:space="preserve">Meta is balancing short-term revenue optimization with long-term bets on the metaverse and AI. </w:t>
      </w:r>
      <w:r w:rsidRPr="00AC1BB5">
        <w:rPr>
          <w:b w:val="0"/>
          <w:bCs w:val="0"/>
          <w:i w:val="0"/>
          <w:iCs/>
        </w:rPr>
        <w:t>By</w:t>
      </w:r>
      <w:r w:rsidR="00C472B4" w:rsidRPr="00AC1BB5">
        <w:rPr>
          <w:b w:val="0"/>
          <w:bCs w:val="0"/>
          <w:i w:val="0"/>
          <w:iCs/>
        </w:rPr>
        <w:t xml:space="preserve"> leveraging its core advertising engine to fund future tech development, the company is well-positioned to evolve with shifting consumer behaviors. Competitor innovations act as both a threat and inspiration, pushing Meta to continuously adapt and stay at the forefront of digital transformation.</w:t>
      </w:r>
    </w:p>
    <w:p w14:paraId="383C1929" w14:textId="5C955959" w:rsidR="52694629" w:rsidRDefault="52694629" w:rsidP="00B863FB">
      <w:pPr>
        <w:pStyle w:val="NoSpacing"/>
      </w:pPr>
    </w:p>
    <w:p w14:paraId="083D3391" w14:textId="77777777" w:rsidR="00A417C1" w:rsidRDefault="00AC1BB5" w:rsidP="5D68E123">
      <w:pPr>
        <w:pStyle w:val="SectionTitle"/>
        <w:rPr>
          <w:rFonts w:ascii="Calibri" w:eastAsia="Calibri" w:hAnsi="Calibri" w:cs="Calibri"/>
          <w:b w:val="0"/>
          <w:bCs/>
          <w:szCs w:val="22"/>
        </w:rPr>
      </w:pPr>
      <w:sdt>
        <w:sdtPr>
          <w:id w:val="-1638559448"/>
          <w:placeholder>
            <w:docPart w:val="9FF481A348C84255A484DBDCBB042F8F"/>
          </w:placeholder>
          <w:temporary/>
          <w:showingPlcHdr/>
          <w15:appearance w15:val="hidden"/>
        </w:sdtPr>
        <w:sdtEndPr/>
        <w:sdtContent>
          <w:r w:rsidR="00664C1A" w:rsidRPr="00664C1A">
            <w:t>References</w:t>
          </w:r>
        </w:sdtContent>
      </w:sdt>
    </w:p>
    <w:p w14:paraId="4BFAD705" w14:textId="7478578B" w:rsidR="00D620FD" w:rsidRDefault="00C472B4" w:rsidP="00C472B4">
      <w:pPr>
        <w:pStyle w:val="Bibliography"/>
        <w:rPr>
          <w:noProof/>
        </w:rPr>
      </w:pPr>
      <w:hyperlink r:id="rId18" w:history="1">
        <w:r w:rsidRPr="00ED7309">
          <w:rPr>
            <w:rStyle w:val="Hyperlink"/>
            <w:noProof/>
          </w:rPr>
          <w:t>https://www.annualreports.com/Company/meta-platforms-inc</w:t>
        </w:r>
      </w:hyperlink>
    </w:p>
    <w:p w14:paraId="13BF8B73" w14:textId="7BA343FC" w:rsidR="00C472B4" w:rsidRDefault="00C472B4" w:rsidP="00C472B4">
      <w:pPr>
        <w:ind w:firstLine="0"/>
      </w:pPr>
      <w:hyperlink r:id="rId19" w:history="1">
        <w:r w:rsidRPr="00ED7309">
          <w:rPr>
            <w:rStyle w:val="Hyperlink"/>
          </w:rPr>
          <w:t>https://finance.yahoo.com/</w:t>
        </w:r>
      </w:hyperlink>
    </w:p>
    <w:p w14:paraId="2697F26A" w14:textId="5E8AD678" w:rsidR="00C472B4" w:rsidRDefault="00C472B4" w:rsidP="00C472B4">
      <w:pPr>
        <w:ind w:firstLine="0"/>
      </w:pPr>
      <w:hyperlink r:id="rId20" w:history="1">
        <w:r w:rsidRPr="00ED7309">
          <w:rPr>
            <w:rStyle w:val="Hyperlink"/>
          </w:rPr>
          <w:t>https://www.businessinsider.com/</w:t>
        </w:r>
      </w:hyperlink>
    </w:p>
    <w:p w14:paraId="5FD318FB" w14:textId="47C75C4E" w:rsidR="67AE9998" w:rsidRPr="00AC1BB5" w:rsidRDefault="00C472B4" w:rsidP="00AC1BB5">
      <w:pPr>
        <w:ind w:firstLine="0"/>
      </w:pPr>
      <w:r w:rsidRPr="00C472B4">
        <w:t>https://investor.atmeta.com/home/default.aspx</w:t>
      </w:r>
    </w:p>
    <w:sectPr w:rsidR="67AE9998" w:rsidRPr="00AC1BB5">
      <w:headerReference w:type="even" r:id="rId21"/>
      <w:headerReference w:type="default" r:id="rId22"/>
      <w:footerReference w:type="even" r:id="rId23"/>
      <w:footerReference w:type="default" r:id="rId24"/>
      <w:headerReference w:type="first" r:id="rId25"/>
      <w:foot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C69AC" w14:textId="77777777" w:rsidR="000968FD" w:rsidRDefault="000968FD">
      <w:pPr>
        <w:spacing w:line="240" w:lineRule="auto"/>
      </w:pPr>
      <w:r>
        <w:separator/>
      </w:r>
    </w:p>
    <w:p w14:paraId="752ECE89" w14:textId="77777777" w:rsidR="000968FD" w:rsidRDefault="000968FD"/>
  </w:endnote>
  <w:endnote w:type="continuationSeparator" w:id="0">
    <w:p w14:paraId="32FDA2AB" w14:textId="77777777" w:rsidR="000968FD" w:rsidRDefault="000968FD">
      <w:pPr>
        <w:spacing w:line="240" w:lineRule="auto"/>
      </w:pPr>
      <w:r>
        <w:continuationSeparator/>
      </w:r>
    </w:p>
    <w:p w14:paraId="47565708" w14:textId="77777777" w:rsidR="000968FD" w:rsidRDefault="00096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9E19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9AF97"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9F2D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14F90" w14:textId="77777777" w:rsidR="000968FD" w:rsidRDefault="000968FD">
      <w:pPr>
        <w:spacing w:line="240" w:lineRule="auto"/>
      </w:pPr>
      <w:r>
        <w:separator/>
      </w:r>
    </w:p>
    <w:p w14:paraId="53B62D84" w14:textId="77777777" w:rsidR="000968FD" w:rsidRDefault="000968FD"/>
  </w:footnote>
  <w:footnote w:type="continuationSeparator" w:id="0">
    <w:p w14:paraId="18C99F75" w14:textId="77777777" w:rsidR="000968FD" w:rsidRDefault="000968FD">
      <w:pPr>
        <w:spacing w:line="240" w:lineRule="auto"/>
      </w:pPr>
      <w:r>
        <w:continuationSeparator/>
      </w:r>
    </w:p>
    <w:p w14:paraId="09F70AD2" w14:textId="77777777" w:rsidR="000968FD" w:rsidRDefault="000968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A0C8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952AA"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01E6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F10FCF"/>
    <w:multiLevelType w:val="hybridMultilevel"/>
    <w:tmpl w:val="54747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05338"/>
    <w:multiLevelType w:val="hybridMultilevel"/>
    <w:tmpl w:val="34BC9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DA5126"/>
    <w:multiLevelType w:val="hybridMultilevel"/>
    <w:tmpl w:val="BDA85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037583191">
    <w:abstractNumId w:val="11"/>
  </w:num>
  <w:num w:numId="13" w16cid:durableId="1290435678">
    <w:abstractNumId w:val="10"/>
  </w:num>
  <w:num w:numId="14" w16cid:durableId="4904107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FD"/>
    <w:rsid w:val="00023AFE"/>
    <w:rsid w:val="000968FD"/>
    <w:rsid w:val="000A3D9B"/>
    <w:rsid w:val="000D4642"/>
    <w:rsid w:val="000D539D"/>
    <w:rsid w:val="00116273"/>
    <w:rsid w:val="00226F3E"/>
    <w:rsid w:val="002A3CBB"/>
    <w:rsid w:val="002C79E6"/>
    <w:rsid w:val="002F3AE9"/>
    <w:rsid w:val="003804CC"/>
    <w:rsid w:val="005C199E"/>
    <w:rsid w:val="00664C1A"/>
    <w:rsid w:val="0087407D"/>
    <w:rsid w:val="00945A80"/>
    <w:rsid w:val="00A417C1"/>
    <w:rsid w:val="00AC1BB5"/>
    <w:rsid w:val="00B11A07"/>
    <w:rsid w:val="00B3759F"/>
    <w:rsid w:val="00B863FB"/>
    <w:rsid w:val="00B86440"/>
    <w:rsid w:val="00BB2D6F"/>
    <w:rsid w:val="00C00F8F"/>
    <w:rsid w:val="00C03068"/>
    <w:rsid w:val="00C472B4"/>
    <w:rsid w:val="00D620FD"/>
    <w:rsid w:val="00D91044"/>
    <w:rsid w:val="00E67454"/>
    <w:rsid w:val="00EF55C5"/>
    <w:rsid w:val="00F602B6"/>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73C3C"/>
  <w15:chartTrackingRefBased/>
  <w15:docId w15:val="{E0918C82-BFD3-4F6D-AE74-2992ED5E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C4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308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42020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6634270">
      <w:bodyDiv w:val="1"/>
      <w:marLeft w:val="0"/>
      <w:marRight w:val="0"/>
      <w:marTop w:val="0"/>
      <w:marBottom w:val="0"/>
      <w:divBdr>
        <w:top w:val="none" w:sz="0" w:space="0" w:color="auto"/>
        <w:left w:val="none" w:sz="0" w:space="0" w:color="auto"/>
        <w:bottom w:val="none" w:sz="0" w:space="0" w:color="auto"/>
        <w:right w:val="none" w:sz="0" w:space="0" w:color="auto"/>
      </w:divBdr>
    </w:div>
    <w:div w:id="8937401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8364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52679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54651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6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reativecommons.org/licenses/by-nc-nd/3.0/" TargetMode="External"/><Relationship Id="rId18" Type="http://schemas.openxmlformats.org/officeDocument/2006/relationships/hyperlink" Target="https://www.annualreports.com/Company/meta-platforms-in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inweb.be/article/it-infos/meta-vous-pourrez-bientot-desactiver-les-fonctions-de-suivi-en-passant-d-instagram-a-facebook" TargetMode="External"/><Relationship Id="rId17" Type="http://schemas.openxmlformats.org/officeDocument/2006/relationships/chart" Target="charts/chart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reativecommons.org/licenses/by-nc-nd/3.0/" TargetMode="External"/><Relationship Id="rId20" Type="http://schemas.openxmlformats.org/officeDocument/2006/relationships/hyperlink" Target="https://www.businessinsider.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web.be/article/it-infos/meta-vous-pourrez-bientot-desactiver-les-fonctions-de-suivi-en-passant-d-instagram-a-facebook"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inweb.be/article/it-infos/meta-vous-pourrez-bientot-desactiver-les-fonctions-de-suivi-en-passant-d-instagram-a-facebook"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yperlink" Target="https://finance.yaho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ch\AppData\Roaming\Microsoft\Templates\Student%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Market Share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Sheet1!$A$2:$A$7</c:f>
              <c:strCache>
                <c:ptCount val="6"/>
                <c:pt idx="0">
                  <c:v>Meta </c:v>
                </c:pt>
                <c:pt idx="1">
                  <c:v>Google</c:v>
                </c:pt>
                <c:pt idx="2">
                  <c:v>Amazon</c:v>
                </c:pt>
                <c:pt idx="3">
                  <c:v>Tik Tok</c:v>
                </c:pt>
                <c:pt idx="4">
                  <c:v>Snapchat</c:v>
                </c:pt>
                <c:pt idx="5">
                  <c:v>Other</c:v>
                </c:pt>
              </c:strCache>
            </c:strRef>
          </c:cat>
          <c:val>
            <c:numRef>
              <c:f>Sheet1!$B$2:$B$7</c:f>
              <c:numCache>
                <c:formatCode>0%</c:formatCode>
                <c:ptCount val="6"/>
                <c:pt idx="0">
                  <c:v>0.2</c:v>
                </c:pt>
                <c:pt idx="1">
                  <c:v>0.28000000000000003</c:v>
                </c:pt>
                <c:pt idx="2">
                  <c:v>7.0000000000000007E-2</c:v>
                </c:pt>
                <c:pt idx="3">
                  <c:v>0.05</c:v>
                </c:pt>
                <c:pt idx="4">
                  <c:v>0.01</c:v>
                </c:pt>
                <c:pt idx="5">
                  <c:v>0.39</c:v>
                </c:pt>
              </c:numCache>
            </c:numRef>
          </c:val>
          <c:extLst>
            <c:ext xmlns:c16="http://schemas.microsoft.com/office/drawing/2014/chart" uri="{C3380CC4-5D6E-409C-BE32-E72D297353CC}">
              <c16:uniqueId val="{00000000-35EF-4B67-947F-0E66ADAD002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FF481A348C84255A484DBDCBB042F8F"/>
        <w:category>
          <w:name w:val="General"/>
          <w:gallery w:val="placeholder"/>
        </w:category>
        <w:types>
          <w:type w:val="bbPlcHdr"/>
        </w:types>
        <w:behaviors>
          <w:behavior w:val="content"/>
        </w:behaviors>
        <w:guid w:val="{09F63A5A-D046-4BCC-8DAD-62854A7509E5}"/>
      </w:docPartPr>
      <w:docPartBody>
        <w:p w:rsidR="00395A57" w:rsidRDefault="00395A57">
          <w:pPr>
            <w:pStyle w:val="9FF481A348C84255A484DBDCBB042F8F"/>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57"/>
    <w:rsid w:val="00226F3E"/>
    <w:rsid w:val="003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AA65B7F1604225AADFF3AADE4EEBE1">
    <w:name w:val="34AA65B7F1604225AADFF3AADE4EEBE1"/>
  </w:style>
  <w:style w:type="paragraph" w:customStyle="1" w:styleId="E6CA3BAB19EC403086F336349425E6EC">
    <w:name w:val="E6CA3BAB19EC403086F336349425E6EC"/>
  </w:style>
  <w:style w:type="paragraph" w:customStyle="1" w:styleId="00136D460E3B4EE69DB64162C1CE126F">
    <w:name w:val="00136D460E3B4EE69DB64162C1CE126F"/>
  </w:style>
  <w:style w:type="paragraph" w:customStyle="1" w:styleId="797162624ED84DC1B04A6339953F1A75">
    <w:name w:val="797162624ED84DC1B04A6339953F1A75"/>
  </w:style>
  <w:style w:type="paragraph" w:customStyle="1" w:styleId="5B818F0BB831497C9032347EC9CB7981">
    <w:name w:val="5B818F0BB831497C9032347EC9CB7981"/>
  </w:style>
  <w:style w:type="paragraph" w:customStyle="1" w:styleId="4F1669B2FE624465B4DE7166EB8D8A5F">
    <w:name w:val="4F1669B2FE624465B4DE7166EB8D8A5F"/>
  </w:style>
  <w:style w:type="paragraph" w:customStyle="1" w:styleId="3075670FF4B343DF87259D9AF3FE0034">
    <w:name w:val="3075670FF4B343DF87259D9AF3FE0034"/>
  </w:style>
  <w:style w:type="paragraph" w:customStyle="1" w:styleId="85A79F9DD75446A6A9B8E4B30671A7A1">
    <w:name w:val="85A79F9DD75446A6A9B8E4B30671A7A1"/>
  </w:style>
  <w:style w:type="paragraph" w:customStyle="1" w:styleId="76242ECA2FFC41858B1F11221A9910E3">
    <w:name w:val="76242ECA2FFC41858B1F11221A9910E3"/>
  </w:style>
  <w:style w:type="paragraph" w:customStyle="1" w:styleId="15EB7EF7EDF74B1AA48C5471018466D8">
    <w:name w:val="15EB7EF7EDF74B1AA48C5471018466D8"/>
  </w:style>
  <w:style w:type="paragraph" w:customStyle="1" w:styleId="33DC381F19414553A342E90A468433ED">
    <w:name w:val="33DC381F19414553A342E90A468433ED"/>
  </w:style>
  <w:style w:type="paragraph" w:customStyle="1" w:styleId="1F1287C63BFF40F88B0C42C927557E19">
    <w:name w:val="1F1287C63BFF40F88B0C42C927557E19"/>
  </w:style>
  <w:style w:type="paragraph" w:customStyle="1" w:styleId="E8A1380A83934108A29AB02CF3434CB9">
    <w:name w:val="E8A1380A83934108A29AB02CF3434CB9"/>
  </w:style>
  <w:style w:type="paragraph" w:customStyle="1" w:styleId="3201035BEA504ECD8A13B5CA7ADE0DF6">
    <w:name w:val="3201035BEA504ECD8A13B5CA7ADE0DF6"/>
  </w:style>
  <w:style w:type="paragraph" w:customStyle="1" w:styleId="268B1FAC331D4CC7877FFE836E2196FE">
    <w:name w:val="268B1FAC331D4CC7877FFE836E2196FE"/>
  </w:style>
  <w:style w:type="paragraph" w:customStyle="1" w:styleId="7AD55AD7786E451B97D0276B7999037F">
    <w:name w:val="7AD55AD7786E451B97D0276B7999037F"/>
  </w:style>
  <w:style w:type="paragraph" w:customStyle="1" w:styleId="FF7E03709DDF45A3983FFD3FE82CC644">
    <w:name w:val="FF7E03709DDF45A3983FFD3FE82CC644"/>
  </w:style>
  <w:style w:type="paragraph" w:customStyle="1" w:styleId="DFA8DB23D719433792E7F042B2C4FD32">
    <w:name w:val="DFA8DB23D719433792E7F042B2C4FD32"/>
  </w:style>
  <w:style w:type="paragraph" w:customStyle="1" w:styleId="9A5A21199EC04581BD22FAF7E5FB2133">
    <w:name w:val="9A5A21199EC04581BD22FAF7E5FB2133"/>
  </w:style>
  <w:style w:type="paragraph" w:customStyle="1" w:styleId="FFF6A5090E9F44CBB6234FCC8008EEFF">
    <w:name w:val="FFF6A5090E9F44CBB6234FCC8008EEFF"/>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1373D162EFC748C7B30051BD44A5B50B">
    <w:name w:val="1373D162EFC748C7B30051BD44A5B50B"/>
  </w:style>
  <w:style w:type="paragraph" w:customStyle="1" w:styleId="5DA18BFD45D341B4A46386C0B92B1A4F">
    <w:name w:val="5DA18BFD45D341B4A46386C0B92B1A4F"/>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0BEE42DBAA224EC6AF4C0F7B98C64271">
    <w:name w:val="0BEE42DBAA224EC6AF4C0F7B98C64271"/>
  </w:style>
  <w:style w:type="paragraph" w:customStyle="1" w:styleId="214AD605BD944DD99841B5A82145768B">
    <w:name w:val="214AD605BD944DD99841B5A82145768B"/>
  </w:style>
  <w:style w:type="paragraph" w:customStyle="1" w:styleId="9FF481A348C84255A484DBDCBB042F8F">
    <w:name w:val="9FF481A348C84255A484DBDCBB042F8F"/>
  </w:style>
  <w:style w:type="paragraph" w:customStyle="1" w:styleId="9C5AE4F3F5984418853A32EFA40D751F">
    <w:name w:val="9C5AE4F3F5984418853A32EFA40D751F"/>
  </w:style>
  <w:style w:type="paragraph" w:customStyle="1" w:styleId="755BBABD761B43E08ECBED176EC0BC93">
    <w:name w:val="755BBABD761B43E08ECBED176EC0BC93"/>
  </w:style>
  <w:style w:type="paragraph" w:customStyle="1" w:styleId="D4FDE95FDDC6446FB79B158E5E19BBE5">
    <w:name w:val="D4FDE95FDDC6446FB79B158E5E19BBE5"/>
  </w:style>
  <w:style w:type="paragraph" w:customStyle="1" w:styleId="9E76BEB4AD4C49E89F78FB4484C23192">
    <w:name w:val="9E76BEB4AD4C49E89F78FB4484C23192"/>
  </w:style>
  <w:style w:type="paragraph" w:customStyle="1" w:styleId="1B61E8D94052461C87608422C102F6A7">
    <w:name w:val="1B61E8D94052461C87608422C102F6A7"/>
  </w:style>
  <w:style w:type="character" w:styleId="Hyperlink">
    <w:name w:val="Hyperlink"/>
    <w:basedOn w:val="DefaultParagraphFont"/>
    <w:uiPriority w:val="99"/>
    <w:unhideWhenUsed/>
    <w:rPr>
      <w:color w:val="467886" w:themeColor="hyperlink"/>
      <w:u w:val="single"/>
    </w:rPr>
  </w:style>
  <w:style w:type="paragraph" w:customStyle="1" w:styleId="12368DBC7DBC47299A8FF9219005F902">
    <w:name w:val="12368DBC7DBC47299A8FF9219005F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85</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devi</dc:creator>
  <cp:keywords/>
  <dc:description/>
  <cp:lastModifiedBy>Kanchan Devi</cp:lastModifiedBy>
  <cp:revision>1</cp:revision>
  <dcterms:created xsi:type="dcterms:W3CDTF">2025-03-13T03:16:00Z</dcterms:created>
  <dcterms:modified xsi:type="dcterms:W3CDTF">2025-03-13T04:41:00Z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